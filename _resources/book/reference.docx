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AFFD57" w14:textId="28A8E968" w:rsidR="000B643B" w:rsidRDefault="000B643B">
      <w:r>
        <w:rPr>
          <w:noProof/>
        </w:rPr>
        <w:drawing>
          <wp:anchor distT="0" distB="0" distL="114300" distR="114300" simplePos="0" relativeHeight="251658240" behindDoc="0" locked="0" layoutInCell="1" allowOverlap="1" wp14:anchorId="730EF0E0" wp14:editId="4816E76C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473700" cy="8216900"/>
            <wp:effectExtent l="0" t="0" r="0" b="0"/>
            <wp:wrapNone/>
            <wp:docPr id="1736558516" name="Picture 1" descr="A book cover with a robot and people in a pa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558516" name="Picture 1" descr="A book cover with a robot and people in a park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3700" cy="8216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14:paraId="5C452D8F" w14:textId="77777777" w:rsidR="000B643B" w:rsidRDefault="000B643B" w:rsidP="00A52825"/>
    <w:p w14:paraId="7BB9A36B" w14:textId="77777777" w:rsidR="00A52825" w:rsidRDefault="00A52825" w:rsidP="00A52825"/>
    <w:sectPr w:rsidR="00A52825" w:rsidSect="00D34D18">
      <w:footerReference w:type="even" r:id="rId8"/>
      <w:footerReference w:type="default" r:id="rId9"/>
      <w:pgSz w:w="12240" w:h="15840"/>
      <w:pgMar w:top="1440" w:right="1440" w:bottom="1440" w:left="144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9D299A" w14:textId="77777777" w:rsidR="00BE0FCA" w:rsidRDefault="00BE0FCA">
      <w:pPr>
        <w:spacing w:after="0"/>
      </w:pPr>
      <w:r>
        <w:separator/>
      </w:r>
    </w:p>
  </w:endnote>
  <w:endnote w:type="continuationSeparator" w:id="0">
    <w:p w14:paraId="34FB421F" w14:textId="77777777" w:rsidR="00BE0FCA" w:rsidRDefault="00BE0FC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oefler Text">
    <w:panose1 w:val="02030602050506020203"/>
    <w:charset w:val="4D"/>
    <w:family w:val="roman"/>
    <w:pitch w:val="variable"/>
    <w:sig w:usb0="800002FF" w:usb1="5000204B" w:usb2="00000004" w:usb3="00000000" w:csb0="00000197" w:csb1="00000000"/>
  </w:font>
  <w:font w:name="SF UI TEXT SEMIBOLD">
    <w:panose1 w:val="00000700000000000000"/>
    <w:charset w:val="00"/>
    <w:family w:val="auto"/>
    <w:notTrueType/>
    <w:pitch w:val="variable"/>
    <w:sig w:usb0="2000028F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F UI Text Medium">
    <w:altName w:val="SF UI TEXT MEDIUM"/>
    <w:panose1 w:val="00000600000000000000"/>
    <w:charset w:val="00"/>
    <w:family w:val="auto"/>
    <w:notTrueType/>
    <w:pitch w:val="variable"/>
    <w:sig w:usb0="2000028F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F UI Text">
    <w:panose1 w:val="00000500000000000000"/>
    <w:charset w:val="00"/>
    <w:family w:val="auto"/>
    <w:notTrueType/>
    <w:pitch w:val="variable"/>
    <w:sig w:usb0="2000028F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733054937"/>
      <w:docPartObj>
        <w:docPartGallery w:val="Page Numbers (Bottom of Page)"/>
        <w:docPartUnique/>
      </w:docPartObj>
    </w:sdtPr>
    <w:sdtContent>
      <w:p w14:paraId="4DE49086" w14:textId="2F922D1A" w:rsidR="00465724" w:rsidRDefault="00465724" w:rsidP="00F45C57">
        <w:pPr>
          <w:pStyle w:val="Footer"/>
          <w:framePr w:wrap="none" w:vAnchor="text" w:hAnchor="margin" w:xAlign="outside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B507C2F" w14:textId="77777777" w:rsidR="00465724" w:rsidRDefault="00465724" w:rsidP="00465724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625204561"/>
      <w:docPartObj>
        <w:docPartGallery w:val="Page Numbers (Bottom of Page)"/>
        <w:docPartUnique/>
      </w:docPartObj>
    </w:sdtPr>
    <w:sdtContent>
      <w:p w14:paraId="7B1996FB" w14:textId="1BD6E66C" w:rsidR="00465724" w:rsidRDefault="00465724" w:rsidP="00F45C57">
        <w:pPr>
          <w:pStyle w:val="Footer"/>
          <w:framePr w:wrap="none" w:vAnchor="text" w:hAnchor="margin" w:xAlign="outside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6C87523" w14:textId="50AA020C" w:rsidR="00465724" w:rsidRDefault="00465724" w:rsidP="00465724">
    <w:pPr>
      <w:pStyle w:val="Footer"/>
      <w:ind w:right="360" w:firstLine="360"/>
    </w:pPr>
    <w:r>
      <w:t xml:space="preserve">Copyright 2025 </w:t>
    </w:r>
    <w:r>
      <w:ptab w:relativeTo="margin" w:alignment="center" w:leader="none"/>
    </w:r>
    <w:r>
      <w:t>The Human Element (Draft)</w:t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A58682" w14:textId="77777777" w:rsidR="00BE0FCA" w:rsidRDefault="00BE0FCA">
      <w:r>
        <w:separator/>
      </w:r>
    </w:p>
  </w:footnote>
  <w:footnote w:type="continuationSeparator" w:id="0">
    <w:p w14:paraId="52CC3ACC" w14:textId="77777777" w:rsidR="00BE0FCA" w:rsidRDefault="00BE0F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8F3EDDF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338BFB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73854A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D56A0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D650653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</w:abstractNum>
  <w:abstractNum w:abstractNumId="5" w15:restartNumberingAfterBreak="0">
    <w:nsid w:val="FFFFFF81"/>
    <w:multiLevelType w:val="singleLevel"/>
    <w:tmpl w:val="2AF2DC9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DF0922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F54D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C0687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622D86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691CBC9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49886704">
    <w:abstractNumId w:val="10"/>
  </w:num>
  <w:num w:numId="2" w16cid:durableId="492840845">
    <w:abstractNumId w:val="0"/>
  </w:num>
  <w:num w:numId="3" w16cid:durableId="359625243">
    <w:abstractNumId w:val="1"/>
  </w:num>
  <w:num w:numId="4" w16cid:durableId="1033264322">
    <w:abstractNumId w:val="2"/>
  </w:num>
  <w:num w:numId="5" w16cid:durableId="156265104">
    <w:abstractNumId w:val="3"/>
  </w:num>
  <w:num w:numId="6" w16cid:durableId="398408812">
    <w:abstractNumId w:val="8"/>
  </w:num>
  <w:num w:numId="7" w16cid:durableId="322241873">
    <w:abstractNumId w:val="4"/>
  </w:num>
  <w:num w:numId="8" w16cid:durableId="329069701">
    <w:abstractNumId w:val="5"/>
  </w:num>
  <w:num w:numId="9" w16cid:durableId="1116560243">
    <w:abstractNumId w:val="6"/>
  </w:num>
  <w:num w:numId="10" w16cid:durableId="134611483">
    <w:abstractNumId w:val="7"/>
  </w:num>
  <w:num w:numId="11" w16cid:durableId="203649447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4"/>
  <w:embedSystemFonts/>
  <w:proofState w:spelling="clean" w:grammar="clean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724"/>
    <w:rsid w:val="0009518C"/>
    <w:rsid w:val="000B643B"/>
    <w:rsid w:val="00220F32"/>
    <w:rsid w:val="00465724"/>
    <w:rsid w:val="00610BB0"/>
    <w:rsid w:val="00943B38"/>
    <w:rsid w:val="00A16B49"/>
    <w:rsid w:val="00A52825"/>
    <w:rsid w:val="00BE0FCA"/>
    <w:rsid w:val="00C5626F"/>
    <w:rsid w:val="00CB497E"/>
    <w:rsid w:val="00D34D18"/>
    <w:rsid w:val="00E07EDF"/>
    <w:rsid w:val="00F922A2"/>
    <w:rsid w:val="00F92DE7"/>
    <w:rsid w:val="00FC3578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EF637"/>
  <w15:docId w15:val="{F9B354B0-0FD3-4E44-8F6D-E242CEDB0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92DE7"/>
    <w:rPr>
      <w:rFonts w:ascii="Hoefler Text" w:hAnsi="Hoefler Text"/>
    </w:rPr>
  </w:style>
  <w:style w:type="paragraph" w:styleId="Heading1">
    <w:name w:val="heading 1"/>
    <w:basedOn w:val="Normal"/>
    <w:next w:val="BodyText"/>
    <w:uiPriority w:val="9"/>
    <w:qFormat/>
    <w:rsid w:val="00F92DE7"/>
    <w:pPr>
      <w:keepNext/>
      <w:keepLines/>
      <w:spacing w:before="480" w:after="0"/>
      <w:outlineLvl w:val="0"/>
    </w:pPr>
    <w:rPr>
      <w:rFonts w:ascii="SF UI TEXT SEMIBOLD" w:eastAsiaTheme="majorEastAsia" w:hAnsi="SF UI TEXT SEMIBOLD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F92DE7"/>
    <w:pPr>
      <w:keepNext/>
      <w:keepLines/>
      <w:spacing w:before="200" w:after="0"/>
      <w:outlineLvl w:val="1"/>
    </w:pPr>
    <w:rPr>
      <w:rFonts w:ascii="SF UI TEXT SEMIBOLD" w:eastAsiaTheme="majorEastAsia" w:hAnsi="SF UI TEXT SEMIBOLD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F92DE7"/>
    <w:pPr>
      <w:keepNext/>
      <w:keepLines/>
      <w:spacing w:before="200" w:after="0"/>
      <w:outlineLvl w:val="2"/>
    </w:pPr>
    <w:rPr>
      <w:rFonts w:ascii="SF UI Text Medium" w:eastAsiaTheme="majorEastAsia" w:hAnsi="SF UI Text Medium" w:cstheme="majorBidi"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F92DE7"/>
    <w:pPr>
      <w:keepNext/>
      <w:keepLines/>
      <w:spacing w:before="480" w:after="240"/>
      <w:jc w:val="center"/>
    </w:pPr>
    <w:rPr>
      <w:rFonts w:ascii="SF UI Text" w:eastAsiaTheme="majorEastAsia" w:hAnsi="SF UI Text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943B38"/>
    <w:pPr>
      <w:keepNext/>
      <w:keepLines/>
      <w:jc w:val="center"/>
    </w:pPr>
    <w:rPr>
      <w:rFonts w:ascii="Hoefler Text" w:hAnsi="Hoefler Text"/>
    </w:rPr>
  </w:style>
  <w:style w:type="paragraph" w:styleId="Date">
    <w:name w:val="Date"/>
    <w:next w:val="BodyText"/>
    <w:qFormat/>
    <w:rsid w:val="00943B38"/>
    <w:pPr>
      <w:keepNext/>
      <w:keepLines/>
      <w:jc w:val="center"/>
    </w:pPr>
    <w:rPr>
      <w:rFonts w:ascii="Hoefler Text" w:hAnsi="Hoefler Text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character" w:customStyle="1" w:styleId="BodyTextChar">
    <w:name w:val="Body Text Char"/>
    <w:basedOn w:val="DefaultParagraphFont"/>
    <w:link w:val="BodyText"/>
    <w:rsid w:val="00F92DE7"/>
  </w:style>
  <w:style w:type="paragraph" w:styleId="Header">
    <w:name w:val="header"/>
    <w:basedOn w:val="Normal"/>
    <w:link w:val="HeaderChar"/>
    <w:unhideWhenUsed/>
    <w:rsid w:val="00465724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465724"/>
    <w:rPr>
      <w:rFonts w:ascii="Hoefler Text" w:hAnsi="Hoefler Text"/>
    </w:rPr>
  </w:style>
  <w:style w:type="paragraph" w:styleId="Footer">
    <w:name w:val="footer"/>
    <w:basedOn w:val="Normal"/>
    <w:link w:val="FooterChar"/>
    <w:unhideWhenUsed/>
    <w:rsid w:val="00465724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465724"/>
    <w:rPr>
      <w:rFonts w:ascii="Hoefler Text" w:hAnsi="Hoefler Text"/>
    </w:rPr>
  </w:style>
  <w:style w:type="character" w:styleId="PageNumber">
    <w:name w:val="page number"/>
    <w:basedOn w:val="DefaultParagraphFont"/>
    <w:semiHidden/>
    <w:unhideWhenUsed/>
    <w:rsid w:val="004657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sprague/Library/CloudStorage/OneDrive-Personal/General/Custom%20Office%20Templates/Quarto%20Reference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Quarto Reference Template.dotx</Template>
  <TotalTime>5</TotalTime>
  <Pages>2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Richard Sprague</dc:creator>
  <cp:keywords/>
  <cp:lastModifiedBy>Richard Sprague</cp:lastModifiedBy>
  <cp:revision>4</cp:revision>
  <dcterms:created xsi:type="dcterms:W3CDTF">2025-01-12T19:33:00Z</dcterms:created>
  <dcterms:modified xsi:type="dcterms:W3CDTF">2025-01-12T19:46:00Z</dcterms:modified>
</cp:coreProperties>
</file>